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实验一：递归与分治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</w:rPr>
        <w:t>实验目的</w:t>
      </w:r>
    </w:p>
    <w:p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理解递归算法的思想和递归程序的执行过程，并能熟练编写递归程序。</w:t>
      </w:r>
    </w:p>
    <w:p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掌握分治算法的思想，对给定的问题能设计出分治算法予以解决。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</w:t>
      </w: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内容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position w:val="-8"/>
          <w:sz w:val="24"/>
          <w:szCs w:val="24"/>
        </w:rPr>
        <w:object>
          <v:shape id="_x0000_i1025" o:spt="75" type="#_x0000_t75" style="height:18pt;width:1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</w:rPr>
        <w:t>段合并排序算法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将数组</w:t>
      </w:r>
      <w:r>
        <w:rPr>
          <w:rFonts w:hint="eastAsia"/>
          <w:position w:val="-10"/>
          <w:sz w:val="24"/>
          <w:szCs w:val="24"/>
        </w:rPr>
        <w:object>
          <v:shape id="_x0000_i1026" o:spt="75" type="#_x0000_t75" style="height:16pt;width:48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</w:rPr>
        <w:t>划分为</w:t>
      </w:r>
      <w:r>
        <w:rPr>
          <w:rFonts w:hint="eastAsia"/>
          <w:position w:val="-12"/>
          <w:sz w:val="24"/>
          <w:szCs w:val="24"/>
        </w:rPr>
        <w:object>
          <v:shape id="_x0000_i1027" o:spt="75" type="#_x0000_t75" style="height:20pt;width:26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个子数组，每个子数组有</w:t>
      </w:r>
      <w:r>
        <w:rPr>
          <w:rFonts w:hint="eastAsia"/>
          <w:position w:val="-10"/>
          <w:sz w:val="24"/>
          <w:szCs w:val="24"/>
        </w:rPr>
        <w:object>
          <v:shape id="_x0000_i1028" o:spt="75" type="#_x0000_t75" style="height:19pt;width:36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</w:rPr>
        <w:t>个元素。然后递归地对分割后的子数组进行排序，最后将所得到的</w:t>
      </w:r>
      <w:r>
        <w:rPr>
          <w:rFonts w:hint="eastAsia"/>
          <w:position w:val="-12"/>
          <w:sz w:val="24"/>
          <w:szCs w:val="24"/>
        </w:rPr>
        <w:object>
          <v:shape id="_x0000_i1029" o:spt="75" type="#_x0000_t75" style="height:20pt;width:26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</w:rPr>
        <w:t>个排好序的子数组合并排序。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分治算法基本思想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36DC"/>
    <w:multiLevelType w:val="singleLevel"/>
    <w:tmpl w:val="575636D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F73DD"/>
    <w:rsid w:val="556F73D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2018-05-21T00:42:00Z</dcterms:created>
  <dc:creator>hp</dc:creator>
  <cp:lastModifiedBy>hp</cp:lastModifiedBy>
  <dcterms:modified xsi:type="dcterms:W3CDTF">2018-05-21T00:55:00Z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